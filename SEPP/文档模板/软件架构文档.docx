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  <w:r>
              <w:t>2020/10/30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t>&lt;1.0&gt;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Hans"/>
              </w:rPr>
              <w:t>初代架构文档</w:t>
            </w:r>
            <w:r>
              <w:t>&gt;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窦嘉伟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/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47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>
      <w:pPr>
        <w:pStyle w:val="3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>
      <w:pPr>
        <w:pStyle w:val="47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47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>
      <w:pPr>
        <w:pStyle w:val="47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/>
    <w:p>
      <w:pPr>
        <w:pStyle w:val="2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11" w:name="_Toc356851236"/>
      <w:r>
        <w:rPr>
          <w:rFonts w:hint="eastAsia"/>
        </w:rPr>
        <w:t>核心算法设计（可选）</w:t>
      </w:r>
      <w:bookmarkEnd w:id="11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7760A"/>
    <w:rsid w:val="00575EF6"/>
    <w:rsid w:val="0079201D"/>
    <w:rsid w:val="009A3548"/>
    <w:rsid w:val="00CC3BDD"/>
    <w:rsid w:val="00FB1A25"/>
    <w:rsid w:val="7FFFB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qFormat/>
    <w:uiPriority w:val="0"/>
  </w:style>
  <w:style w:type="table" w:default="1" w:styleId="3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kingsoft.wpsoffice.mac/Data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5</Pages>
  <Words>312</Words>
  <Characters>1781</Characters>
  <Lines>14</Lines>
  <Paragraphs>4</Paragraphs>
  <ScaleCrop>false</ScaleCrop>
  <LinksUpToDate>false</LinksUpToDate>
  <CharactersWithSpaces>2089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2020-09-03T19:02:00Z</dcterms:created>
  <dc:creator>bjshen</dc:creator>
  <cp:lastModifiedBy>user</cp:lastModifiedBy>
  <cp:lastPrinted>2113-01-01T08:00:00Z</cp:lastPrinted>
  <dcterms:modified xsi:type="dcterms:W3CDTF">2020-10-30T13:52:35Z</dcterms:modified>
  <dc:subject>&lt;项目名称&gt;</dc:subject>
  <dc:title>软件架构文档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2052-2.6.1.4274</vt:lpwstr>
  </property>
</Properties>
</file>